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46"/>
        <w:tblW w:w="5721" w:type="pct"/>
        <w:tblCellMar>
          <w:left w:w="0" w:type="dxa"/>
          <w:bottom w:w="115" w:type="dxa"/>
          <w:right w:w="0" w:type="dxa"/>
        </w:tblCellMar>
        <w:tblLook w:val="0600" w:firstRow="0" w:lastRow="0" w:firstColumn="0" w:lastColumn="0" w:noHBand="1" w:noVBand="1"/>
        <w:tblDescription w:val="Layout table for name, contact info, and objective"/>
      </w:tblPr>
      <w:tblGrid>
        <w:gridCol w:w="12357"/>
      </w:tblGrid>
      <w:tr w:rsidR="001D5875" w:rsidRPr="00CF1A49" w14:paraId="2A649866" w14:textId="77777777" w:rsidTr="00920D5F">
        <w:trPr>
          <w:trHeight w:hRule="exact" w:val="2250"/>
        </w:trPr>
        <w:tc>
          <w:tcPr>
            <w:tcW w:w="12357" w:type="dxa"/>
            <w:tcMar>
              <w:top w:w="0" w:type="dxa"/>
              <w:bottom w:w="0" w:type="dxa"/>
            </w:tcMar>
          </w:tcPr>
          <w:p w14:paraId="2AFB7027" w14:textId="77777777" w:rsidR="001D5875" w:rsidRPr="00A81B38" w:rsidRDefault="001D5875" w:rsidP="00920D5F">
            <w:pPr>
              <w:pStyle w:val="Title"/>
              <w:rPr>
                <w:rStyle w:val="IntenseEmphasis"/>
                <w:rFonts w:asciiTheme="minorHAnsi" w:hAnsiTheme="minorHAnsi" w:cstheme="minorHAnsi"/>
                <w:sz w:val="56"/>
              </w:rPr>
            </w:pPr>
            <w:r w:rsidRPr="00A81B38">
              <w:rPr>
                <w:rFonts w:asciiTheme="minorHAnsi" w:hAnsiTheme="minorHAnsi" w:cstheme="minorHAnsi"/>
                <w:sz w:val="56"/>
              </w:rPr>
              <w:t xml:space="preserve">Pete </w:t>
            </w:r>
            <w:r w:rsidRPr="00A81B38">
              <w:rPr>
                <w:rStyle w:val="IntenseEmphasis"/>
                <w:rFonts w:asciiTheme="minorHAnsi" w:hAnsiTheme="minorHAnsi" w:cstheme="minorHAnsi"/>
                <w:b w:val="0"/>
                <w:bCs/>
                <w:color w:val="595959" w:themeColor="text1" w:themeTint="A6"/>
                <w:sz w:val="56"/>
              </w:rPr>
              <w:t>Garcia</w:t>
            </w:r>
          </w:p>
          <w:p w14:paraId="0B0A4610" w14:textId="77777777" w:rsidR="001D5875" w:rsidRPr="00C55468" w:rsidRDefault="001D5875" w:rsidP="00920D5F">
            <w:pPr>
              <w:spacing w:before="120" w:after="120"/>
              <w:jc w:val="center"/>
              <w:rPr>
                <w:rFonts w:cstheme="minorHAnsi"/>
                <w:sz w:val="32"/>
                <w:szCs w:val="32"/>
              </w:rPr>
            </w:pPr>
            <w:r w:rsidRPr="00C55468">
              <w:rPr>
                <w:rStyle w:val="IntenseEmphasis"/>
                <w:color w:val="595959" w:themeColor="text1" w:themeTint="A6"/>
                <w:sz w:val="32"/>
                <w:szCs w:val="32"/>
              </w:rPr>
              <w:t>Software Developer</w:t>
            </w:r>
            <w:r>
              <w:rPr>
                <w:rStyle w:val="IntenseEmphasis"/>
                <w:color w:val="595959" w:themeColor="text1" w:themeTint="A6"/>
                <w:sz w:val="32"/>
                <w:szCs w:val="32"/>
              </w:rPr>
              <w:t xml:space="preserve"> &amp;</w:t>
            </w:r>
            <w:r>
              <w:rPr>
                <w:rStyle w:val="IntenseEmphasis"/>
                <w:sz w:val="32"/>
                <w:szCs w:val="32"/>
              </w:rPr>
              <w:t xml:space="preserve"> Designer</w:t>
            </w:r>
          </w:p>
          <w:p w14:paraId="242E9706" w14:textId="77777777" w:rsidR="001D5875" w:rsidRPr="00C44CA0" w:rsidRDefault="007F68D3" w:rsidP="00634601">
            <w:pPr>
              <w:pStyle w:val="ContactInfoEmphasis"/>
              <w:rPr>
                <w:color w:val="3399FF"/>
                <w:sz w:val="24"/>
                <w:szCs w:val="24"/>
              </w:rPr>
            </w:pPr>
            <w:hyperlink r:id="rId8" w:history="1">
              <w:r w:rsidR="001D5875" w:rsidRPr="00C44CA0">
                <w:rPr>
                  <w:rStyle w:val="Hyperlink"/>
                  <w:b w:val="0"/>
                  <w:bCs/>
                  <w:color w:val="3399FF"/>
                  <w:sz w:val="24"/>
                  <w:szCs w:val="24"/>
                </w:rPr>
                <w:t>petengarcia@gmail.com</w:t>
              </w:r>
            </w:hyperlink>
            <w:r w:rsidR="001D5875" w:rsidRPr="00C44CA0">
              <w:rPr>
                <w:color w:val="3399FF"/>
                <w:sz w:val="24"/>
                <w:szCs w:val="24"/>
              </w:rPr>
              <w:t xml:space="preserve"> </w:t>
            </w:r>
            <w:sdt>
              <w:sdtPr>
                <w:rPr>
                  <w:color w:val="3399FF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FBF6323FAF8A440D89439C2D99F02CED"/>
                </w:placeholder>
                <w:temporary/>
                <w:showingPlcHdr/>
                <w15:appearance w15:val="hidden"/>
              </w:sdtPr>
              <w:sdtEndPr/>
              <w:sdtContent>
                <w:r w:rsidR="001D5875" w:rsidRPr="00C44CA0">
                  <w:rPr>
                    <w:color w:val="3399FF"/>
                    <w:sz w:val="24"/>
                    <w:szCs w:val="24"/>
                  </w:rPr>
                  <w:t>·</w:t>
                </w:r>
              </w:sdtContent>
            </w:sdt>
            <w:r w:rsidR="001D5875" w:rsidRPr="00C44CA0">
              <w:rPr>
                <w:color w:val="3399FF"/>
                <w:sz w:val="24"/>
                <w:szCs w:val="24"/>
              </w:rPr>
              <w:t xml:space="preserve"> </w:t>
            </w:r>
            <w:hyperlink r:id="rId9" w:history="1">
              <w:r w:rsidR="001D5875" w:rsidRPr="00C44CA0">
                <w:rPr>
                  <w:rStyle w:val="Hyperlink"/>
                  <w:b w:val="0"/>
                  <w:bCs/>
                  <w:color w:val="3399FF"/>
                  <w:sz w:val="24"/>
                  <w:szCs w:val="24"/>
                </w:rPr>
                <w:t>www.linkedin.com/in/petegarcia0256</w:t>
              </w:r>
            </w:hyperlink>
            <w:r w:rsidR="001D5875" w:rsidRPr="00C44CA0">
              <w:rPr>
                <w:color w:val="3399FF"/>
                <w:sz w:val="24"/>
                <w:szCs w:val="24"/>
              </w:rPr>
              <w:t xml:space="preserve"> </w:t>
            </w:r>
            <w:sdt>
              <w:sdtPr>
                <w:rPr>
                  <w:color w:val="3399FF"/>
                  <w:sz w:val="24"/>
                  <w:szCs w:val="24"/>
                </w:rPr>
                <w:alias w:val="Divider dot:"/>
                <w:tag w:val="Divider dot:"/>
                <w:id w:val="759871761"/>
                <w:placeholder>
                  <w:docPart w:val="5F2CC453AAF747ED903B0DADD3B526B2"/>
                </w:placeholder>
                <w:temporary/>
                <w:showingPlcHdr/>
                <w15:appearance w15:val="hidden"/>
              </w:sdtPr>
              <w:sdtEndPr/>
              <w:sdtContent>
                <w:r w:rsidR="001D5875" w:rsidRPr="00C44CA0">
                  <w:rPr>
                    <w:color w:val="3399FF"/>
                    <w:sz w:val="24"/>
                    <w:szCs w:val="24"/>
                  </w:rPr>
                  <w:t>·</w:t>
                </w:r>
              </w:sdtContent>
            </w:sdt>
            <w:r w:rsidR="001D5875" w:rsidRPr="00C44CA0">
              <w:rPr>
                <w:color w:val="3399FF"/>
                <w:sz w:val="24"/>
                <w:szCs w:val="24"/>
              </w:rPr>
              <w:t xml:space="preserve"> </w:t>
            </w:r>
            <w:hyperlink r:id="rId10" w:history="1">
              <w:r w:rsidR="001D5875" w:rsidRPr="00C44CA0">
                <w:rPr>
                  <w:rStyle w:val="Hyperlink"/>
                  <w:b w:val="0"/>
                  <w:bCs/>
                  <w:color w:val="3399FF"/>
                  <w:sz w:val="24"/>
                  <w:szCs w:val="24"/>
                </w:rPr>
                <w:t>https://txpng91.github.io/</w:t>
              </w:r>
            </w:hyperlink>
          </w:p>
        </w:tc>
      </w:tr>
    </w:tbl>
    <w:p w14:paraId="5131D9C9" w14:textId="77777777" w:rsidR="00920D5F" w:rsidRDefault="00920D5F" w:rsidP="008E1506">
      <w:pPr>
        <w:pBdr>
          <w:bottom w:val="single" w:sz="4" w:space="1" w:color="auto"/>
        </w:pBdr>
        <w:spacing w:before="120"/>
        <w:rPr>
          <w:b/>
          <w:bCs/>
          <w:sz w:val="32"/>
          <w:szCs w:val="32"/>
        </w:rPr>
      </w:pPr>
    </w:p>
    <w:p w14:paraId="76CD9E78" w14:textId="1737C29E" w:rsidR="004E01EB" w:rsidRDefault="007C4D1C" w:rsidP="008E1506">
      <w:pPr>
        <w:pBdr>
          <w:bottom w:val="single" w:sz="4" w:space="1" w:color="auto"/>
        </w:pBdr>
        <w:spacing w:before="120"/>
        <w:rPr>
          <w:b/>
          <w:bCs/>
          <w:sz w:val="32"/>
          <w:szCs w:val="32"/>
        </w:rPr>
      </w:pPr>
      <w:r w:rsidRPr="00251E52">
        <w:rPr>
          <w:b/>
          <w:bCs/>
          <w:sz w:val="32"/>
          <w:szCs w:val="32"/>
        </w:rPr>
        <w:t>Education</w:t>
      </w:r>
    </w:p>
    <w:p w14:paraId="14400909" w14:textId="2CF303DC" w:rsidR="00F24D1A" w:rsidRPr="003B7B77" w:rsidRDefault="0032097C" w:rsidP="007078BF">
      <w:pPr>
        <w:spacing w:before="240"/>
        <w:rPr>
          <w:color w:val="auto"/>
          <w:sz w:val="24"/>
          <w:szCs w:val="24"/>
        </w:rPr>
      </w:pPr>
      <w:r w:rsidRPr="003B7B77">
        <w:rPr>
          <w:b/>
          <w:bCs/>
          <w:color w:val="auto"/>
          <w:sz w:val="24"/>
          <w:szCs w:val="24"/>
        </w:rPr>
        <w:t>ECPI University</w:t>
      </w:r>
      <w:r w:rsidR="009544AD" w:rsidRPr="003B7B77">
        <w:rPr>
          <w:b/>
          <w:bCs/>
          <w:color w:val="auto"/>
          <w:sz w:val="24"/>
          <w:szCs w:val="24"/>
        </w:rPr>
        <w:t xml:space="preserve"> </w:t>
      </w:r>
      <w:r w:rsidR="008263D2" w:rsidRPr="003B7B77">
        <w:rPr>
          <w:b/>
          <w:bCs/>
          <w:color w:val="auto"/>
          <w:sz w:val="24"/>
          <w:szCs w:val="24"/>
        </w:rPr>
        <w:t>- Richmond</w:t>
      </w:r>
      <w:r w:rsidR="009544AD" w:rsidRPr="003B7B77">
        <w:rPr>
          <w:b/>
          <w:bCs/>
          <w:color w:val="auto"/>
          <w:sz w:val="24"/>
          <w:szCs w:val="24"/>
        </w:rPr>
        <w:t>, VA</w:t>
      </w:r>
    </w:p>
    <w:p w14:paraId="7A03AA93" w14:textId="0639932F" w:rsidR="007C20E1" w:rsidRPr="003B7B77" w:rsidRDefault="007C20E1" w:rsidP="00310BF1">
      <w:pPr>
        <w:rPr>
          <w:color w:val="auto"/>
          <w:sz w:val="24"/>
          <w:szCs w:val="24"/>
        </w:rPr>
      </w:pPr>
      <w:r w:rsidRPr="003B7B77">
        <w:rPr>
          <w:color w:val="auto"/>
          <w:sz w:val="24"/>
          <w:szCs w:val="24"/>
        </w:rPr>
        <w:t>Bachelor of Science in Computer &amp; Information Science</w:t>
      </w:r>
      <w:r w:rsidR="00FE62EC">
        <w:rPr>
          <w:color w:val="auto"/>
          <w:sz w:val="24"/>
          <w:szCs w:val="24"/>
        </w:rPr>
        <w:t>, Software Development</w:t>
      </w:r>
    </w:p>
    <w:p w14:paraId="79B3B4EC" w14:textId="3441C16F" w:rsidR="007C20E1" w:rsidRPr="003B7B77" w:rsidRDefault="009C0EC8" w:rsidP="00310BF1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Concentration</w:t>
      </w:r>
      <w:r w:rsidR="007C20E1" w:rsidRPr="003B7B77">
        <w:rPr>
          <w:color w:val="auto"/>
          <w:sz w:val="24"/>
          <w:szCs w:val="24"/>
        </w:rPr>
        <w:t xml:space="preserve">: </w:t>
      </w:r>
      <w:r w:rsidR="00FE62EC">
        <w:rPr>
          <w:color w:val="auto"/>
          <w:sz w:val="24"/>
          <w:szCs w:val="24"/>
        </w:rPr>
        <w:t>Web Design &amp; Development</w:t>
      </w:r>
    </w:p>
    <w:p w14:paraId="6CE730C4" w14:textId="7E30B4BF" w:rsidR="007C20E1" w:rsidRDefault="007C20E1" w:rsidP="00310BF1">
      <w:pPr>
        <w:rPr>
          <w:color w:val="auto"/>
          <w:sz w:val="24"/>
          <w:szCs w:val="24"/>
        </w:rPr>
      </w:pPr>
      <w:r w:rsidRPr="003B7B77">
        <w:rPr>
          <w:color w:val="auto"/>
          <w:sz w:val="24"/>
          <w:szCs w:val="24"/>
        </w:rPr>
        <w:t>GPA: 3.8</w:t>
      </w:r>
    </w:p>
    <w:p w14:paraId="68619464" w14:textId="2C651947" w:rsidR="00BD0751" w:rsidRPr="003B7B77" w:rsidRDefault="00BD0751" w:rsidP="00310BF1">
      <w:pPr>
        <w:rPr>
          <w:b/>
          <w:bCs/>
          <w:sz w:val="24"/>
          <w:szCs w:val="24"/>
        </w:rPr>
      </w:pPr>
      <w:r>
        <w:rPr>
          <w:color w:val="auto"/>
          <w:sz w:val="24"/>
          <w:szCs w:val="24"/>
        </w:rPr>
        <w:t>Awards: Dean’s List</w:t>
      </w:r>
    </w:p>
    <w:p w14:paraId="4B5FDD0E" w14:textId="0A826622" w:rsidR="007C4D1C" w:rsidRPr="00CF1A49" w:rsidRDefault="00DC3EF1" w:rsidP="0006426C">
      <w:pPr>
        <w:pBdr>
          <w:bottom w:val="single" w:sz="4" w:space="1" w:color="auto"/>
        </w:pBdr>
        <w:spacing w:before="360"/>
      </w:pPr>
      <w:r>
        <w:rPr>
          <w:b/>
          <w:bCs/>
          <w:sz w:val="32"/>
          <w:szCs w:val="32"/>
        </w:rPr>
        <w:t xml:space="preserve">Learned </w:t>
      </w:r>
      <w:sdt>
        <w:sdtPr>
          <w:rPr>
            <w:b/>
            <w:bCs/>
            <w:sz w:val="32"/>
            <w:szCs w:val="32"/>
          </w:rPr>
          <w:alias w:val="Skills:"/>
          <w:tag w:val="Skills:"/>
          <w:id w:val="-1392877668"/>
          <w:placeholder>
            <w:docPart w:val="2131F581BD394BD1B52F95BF40C92195"/>
          </w:placeholder>
          <w:temporary/>
          <w:showingPlcHdr/>
          <w15:appearance w15:val="hidden"/>
        </w:sdtPr>
        <w:sdtEndPr>
          <w:rPr>
            <w:b w:val="0"/>
            <w:bCs w:val="0"/>
            <w:sz w:val="22"/>
            <w:szCs w:val="22"/>
          </w:rPr>
        </w:sdtEndPr>
        <w:sdtContent>
          <w:r w:rsidR="007C4D1C" w:rsidRPr="00B64B65">
            <w:rPr>
              <w:b/>
              <w:bCs/>
              <w:sz w:val="32"/>
              <w:szCs w:val="32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526"/>
        <w:gridCol w:w="9274"/>
      </w:tblGrid>
      <w:tr w:rsidR="007C4D1C" w:rsidRPr="006E1507" w14:paraId="7D38EFD9" w14:textId="77777777" w:rsidTr="00B8274D">
        <w:trPr>
          <w:trHeight w:val="161"/>
        </w:trPr>
        <w:tc>
          <w:tcPr>
            <w:tcW w:w="1525" w:type="dxa"/>
          </w:tcPr>
          <w:p w14:paraId="0119EC34" w14:textId="28C5B8ED" w:rsidR="006B47D8" w:rsidRPr="003B7B77" w:rsidRDefault="00A20434" w:rsidP="007078BF">
            <w:pPr>
              <w:pStyle w:val="ListBullet"/>
              <w:numPr>
                <w:ilvl w:val="0"/>
                <w:numId w:val="0"/>
              </w:numPr>
              <w:spacing w:before="240" w:line="360" w:lineRule="auto"/>
              <w:contextualSpacing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3B7B77">
              <w:rPr>
                <w:rFonts w:cstheme="minorHAnsi"/>
                <w:b/>
                <w:bCs/>
                <w:color w:val="auto"/>
                <w:sz w:val="24"/>
                <w:szCs w:val="24"/>
              </w:rPr>
              <w:t>Languages</w:t>
            </w:r>
            <w:r w:rsidRPr="003B7B77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</w:tc>
        <w:tc>
          <w:tcPr>
            <w:tcW w:w="9265" w:type="dxa"/>
            <w:tcMar>
              <w:left w:w="360" w:type="dxa"/>
            </w:tcMar>
          </w:tcPr>
          <w:p w14:paraId="16D179C3" w14:textId="0BB6D494" w:rsidR="007C4D1C" w:rsidRPr="003B7B77" w:rsidRDefault="000F2573" w:rsidP="007078BF">
            <w:pPr>
              <w:pStyle w:val="ListBullet"/>
              <w:numPr>
                <w:ilvl w:val="0"/>
                <w:numId w:val="0"/>
              </w:numPr>
              <w:spacing w:before="240" w:line="360" w:lineRule="auto"/>
              <w:contextualSpacing w:val="0"/>
              <w:rPr>
                <w:rFonts w:cstheme="minorHAnsi"/>
                <w:color w:val="auto"/>
                <w:sz w:val="24"/>
                <w:szCs w:val="24"/>
              </w:rPr>
            </w:pPr>
            <w:r w:rsidRPr="003B7B77">
              <w:rPr>
                <w:rFonts w:cstheme="minorHAnsi"/>
                <w:color w:val="auto"/>
                <w:sz w:val="24"/>
                <w:szCs w:val="24"/>
              </w:rPr>
              <w:t>JavaScript, HTML, CSS</w:t>
            </w:r>
            <w:r w:rsidR="00E370AA" w:rsidRPr="003B7B77">
              <w:rPr>
                <w:rFonts w:cstheme="minorHAnsi"/>
                <w:color w:val="auto"/>
                <w:sz w:val="24"/>
                <w:szCs w:val="24"/>
              </w:rPr>
              <w:t>, SQL</w:t>
            </w:r>
            <w:r w:rsidR="00C738A2" w:rsidRPr="003B7B77">
              <w:rPr>
                <w:rFonts w:cstheme="minorHAnsi"/>
                <w:color w:val="auto"/>
                <w:sz w:val="24"/>
                <w:szCs w:val="24"/>
              </w:rPr>
              <w:t>, Java</w:t>
            </w:r>
          </w:p>
        </w:tc>
      </w:tr>
      <w:tr w:rsidR="00DF1EFA" w:rsidRPr="006E1507" w14:paraId="7A480AB8" w14:textId="77777777" w:rsidTr="00B8274D">
        <w:trPr>
          <w:trHeight w:val="251"/>
        </w:trPr>
        <w:tc>
          <w:tcPr>
            <w:tcW w:w="1525" w:type="dxa"/>
          </w:tcPr>
          <w:p w14:paraId="4E79C3CE" w14:textId="6AE07881" w:rsidR="00DF1EFA" w:rsidRPr="003B7B77" w:rsidRDefault="00DF1EFA" w:rsidP="00C474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3B7B77">
              <w:rPr>
                <w:b/>
                <w:bCs/>
                <w:color w:val="auto"/>
                <w:sz w:val="24"/>
                <w:szCs w:val="24"/>
              </w:rPr>
              <w:t>Technologies</w:t>
            </w:r>
            <w:r w:rsidRPr="003B7B77">
              <w:rPr>
                <w:sz w:val="24"/>
                <w:szCs w:val="24"/>
              </w:rPr>
              <w:t>:</w:t>
            </w:r>
          </w:p>
        </w:tc>
        <w:tc>
          <w:tcPr>
            <w:tcW w:w="9265" w:type="dxa"/>
            <w:tcMar>
              <w:left w:w="360" w:type="dxa"/>
            </w:tcMar>
          </w:tcPr>
          <w:p w14:paraId="3059A628" w14:textId="0D9CDED0" w:rsidR="00DF1EFA" w:rsidRPr="003B7B77" w:rsidRDefault="00DF1EFA" w:rsidP="00C4745F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3B7B77">
              <w:rPr>
                <w:rFonts w:cstheme="minorHAnsi"/>
                <w:color w:val="auto"/>
                <w:sz w:val="24"/>
                <w:szCs w:val="24"/>
              </w:rPr>
              <w:t>React JS, Node</w:t>
            </w:r>
            <w:r w:rsidR="00257FA6">
              <w:rPr>
                <w:rFonts w:cstheme="minorHAnsi"/>
                <w:color w:val="auto"/>
                <w:sz w:val="24"/>
                <w:szCs w:val="24"/>
              </w:rPr>
              <w:t xml:space="preserve"> JS</w:t>
            </w:r>
            <w:r w:rsidRPr="003B7B77">
              <w:rPr>
                <w:rFonts w:cstheme="minorHAnsi"/>
                <w:color w:val="auto"/>
                <w:sz w:val="24"/>
                <w:szCs w:val="24"/>
              </w:rPr>
              <w:t>, Git, JSON, Redux, Figma, Docker</w:t>
            </w:r>
            <w:r w:rsidR="00043AB2" w:rsidRPr="003B7B77">
              <w:rPr>
                <w:rFonts w:cstheme="minorHAnsi"/>
                <w:color w:val="auto"/>
                <w:sz w:val="24"/>
                <w:szCs w:val="24"/>
              </w:rPr>
              <w:t>, Azure</w:t>
            </w:r>
            <w:r w:rsidR="00506362">
              <w:rPr>
                <w:rFonts w:cstheme="minorHAnsi"/>
                <w:color w:val="auto"/>
                <w:sz w:val="24"/>
                <w:szCs w:val="24"/>
              </w:rPr>
              <w:t>, Postgres</w:t>
            </w:r>
            <w:r w:rsidR="00797C8E">
              <w:rPr>
                <w:rFonts w:cstheme="minorHAnsi"/>
                <w:color w:val="auto"/>
                <w:sz w:val="24"/>
                <w:szCs w:val="24"/>
              </w:rPr>
              <w:t>, Hooks</w:t>
            </w:r>
          </w:p>
        </w:tc>
      </w:tr>
      <w:tr w:rsidR="002F0B0C" w:rsidRPr="006E1507" w14:paraId="2CCFA39D" w14:textId="77777777" w:rsidTr="00B8274D">
        <w:trPr>
          <w:trHeight w:val="251"/>
        </w:trPr>
        <w:tc>
          <w:tcPr>
            <w:tcW w:w="1525" w:type="dxa"/>
          </w:tcPr>
          <w:p w14:paraId="481DB3A6" w14:textId="4F9D62F3" w:rsidR="002F0B0C" w:rsidRPr="003B7B77" w:rsidRDefault="002F0B0C" w:rsidP="00C4745F">
            <w:pPr>
              <w:pStyle w:val="ListBullet"/>
              <w:numPr>
                <w:ilvl w:val="0"/>
                <w:numId w:val="0"/>
              </w:numPr>
              <w:spacing w:line="360" w:lineRule="auto"/>
              <w:rPr>
                <w:b/>
                <w:bCs/>
                <w:color w:val="auto"/>
                <w:sz w:val="24"/>
                <w:szCs w:val="24"/>
              </w:rPr>
            </w:pPr>
            <w:r w:rsidRPr="003B7B77">
              <w:rPr>
                <w:b/>
                <w:bCs/>
                <w:color w:val="auto"/>
                <w:sz w:val="24"/>
                <w:szCs w:val="24"/>
              </w:rPr>
              <w:t>Tools:</w:t>
            </w:r>
          </w:p>
        </w:tc>
        <w:tc>
          <w:tcPr>
            <w:tcW w:w="9265" w:type="dxa"/>
            <w:tcMar>
              <w:left w:w="360" w:type="dxa"/>
            </w:tcMar>
          </w:tcPr>
          <w:p w14:paraId="3681CE2F" w14:textId="77D3A762" w:rsidR="002F0B0C" w:rsidRPr="003B7B77" w:rsidRDefault="00B8274D" w:rsidP="00C4745F">
            <w:pPr>
              <w:pStyle w:val="ListBullet"/>
              <w:numPr>
                <w:ilvl w:val="0"/>
                <w:numId w:val="0"/>
              </w:numPr>
              <w:spacing w:before="120" w:line="360" w:lineRule="auto"/>
              <w:rPr>
                <w:rFonts w:cstheme="minorHAnsi"/>
                <w:color w:val="auto"/>
                <w:sz w:val="24"/>
                <w:szCs w:val="24"/>
              </w:rPr>
            </w:pPr>
            <w:r w:rsidRPr="003B7B77">
              <w:rPr>
                <w:rFonts w:cstheme="minorHAnsi"/>
                <w:color w:val="auto"/>
                <w:sz w:val="24"/>
                <w:szCs w:val="24"/>
              </w:rPr>
              <w:t>V</w:t>
            </w:r>
            <w:r w:rsidR="00BD1376" w:rsidRPr="003B7B77">
              <w:rPr>
                <w:rFonts w:cstheme="minorHAnsi"/>
                <w:color w:val="auto"/>
                <w:sz w:val="24"/>
                <w:szCs w:val="24"/>
              </w:rPr>
              <w:t xml:space="preserve">isual </w:t>
            </w:r>
            <w:r w:rsidRPr="003B7B77">
              <w:rPr>
                <w:rFonts w:cstheme="minorHAnsi"/>
                <w:color w:val="auto"/>
                <w:sz w:val="24"/>
                <w:szCs w:val="24"/>
              </w:rPr>
              <w:t>S</w:t>
            </w:r>
            <w:r w:rsidR="00BD1376" w:rsidRPr="003B7B77">
              <w:rPr>
                <w:rFonts w:cstheme="minorHAnsi"/>
                <w:color w:val="auto"/>
                <w:sz w:val="24"/>
                <w:szCs w:val="24"/>
              </w:rPr>
              <w:t xml:space="preserve">tudio </w:t>
            </w:r>
            <w:r w:rsidRPr="003B7B77">
              <w:rPr>
                <w:rFonts w:cstheme="minorHAnsi"/>
                <w:color w:val="auto"/>
                <w:sz w:val="24"/>
                <w:szCs w:val="24"/>
              </w:rPr>
              <w:t>Code</w:t>
            </w:r>
            <w:r w:rsidR="00A26107">
              <w:rPr>
                <w:rFonts w:cstheme="minorHAnsi"/>
                <w:color w:val="auto"/>
                <w:sz w:val="24"/>
                <w:szCs w:val="24"/>
              </w:rPr>
              <w:t>, JSON Server, Postman</w:t>
            </w:r>
            <w:r w:rsidR="0038658E">
              <w:rPr>
                <w:rFonts w:cstheme="minorHAnsi"/>
                <w:color w:val="auto"/>
                <w:sz w:val="24"/>
                <w:szCs w:val="24"/>
              </w:rPr>
              <w:t>, Azure DevOps</w:t>
            </w:r>
          </w:p>
        </w:tc>
      </w:tr>
    </w:tbl>
    <w:p w14:paraId="68233905" w14:textId="650E0D32" w:rsidR="00DA59AA" w:rsidRPr="00B64B65" w:rsidRDefault="00DC3EF1" w:rsidP="00157255">
      <w:pPr>
        <w:pBdr>
          <w:bottom w:val="single" w:sz="4" w:space="1" w:color="auto"/>
        </w:pBdr>
        <w:spacing w:before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Professional </w:t>
      </w:r>
      <w:r w:rsidR="00F06707" w:rsidRPr="00B64B65">
        <w:rPr>
          <w:rFonts w:cstheme="minorHAnsi"/>
          <w:b/>
          <w:bCs/>
          <w:sz w:val="32"/>
          <w:szCs w:val="32"/>
        </w:rPr>
        <w:t>Experience</w:t>
      </w:r>
    </w:p>
    <w:p w14:paraId="5B818B25" w14:textId="6359F463" w:rsidR="0015557E" w:rsidRPr="00C6267D" w:rsidRDefault="0015557E" w:rsidP="00C6267D">
      <w:pPr>
        <w:spacing w:before="240" w:after="120"/>
        <w:rPr>
          <w:rFonts w:cstheme="minorHAnsi"/>
          <w:color w:val="auto"/>
          <w:sz w:val="24"/>
          <w:szCs w:val="24"/>
        </w:rPr>
      </w:pPr>
      <w:r w:rsidRPr="00C6267D">
        <w:rPr>
          <w:rFonts w:cstheme="minorHAnsi"/>
          <w:color w:val="auto"/>
          <w:sz w:val="24"/>
          <w:szCs w:val="24"/>
        </w:rPr>
        <w:t xml:space="preserve">Single Stone Consulting – Richmond, VA                                                                       </w:t>
      </w:r>
      <w:r w:rsidR="002467D5" w:rsidRPr="00C6267D">
        <w:rPr>
          <w:rFonts w:cstheme="minorHAnsi"/>
          <w:color w:val="auto"/>
          <w:sz w:val="24"/>
          <w:szCs w:val="24"/>
        </w:rPr>
        <w:t xml:space="preserve">        </w:t>
      </w:r>
      <w:r w:rsidRPr="00C6267D">
        <w:rPr>
          <w:rFonts w:cstheme="minorHAnsi"/>
          <w:color w:val="auto"/>
          <w:sz w:val="24"/>
          <w:szCs w:val="24"/>
        </w:rPr>
        <w:t>June 2021 – August 2021</w:t>
      </w:r>
    </w:p>
    <w:p w14:paraId="13C3F8BD" w14:textId="2BB8157B" w:rsidR="0015557E" w:rsidRPr="00065651" w:rsidRDefault="0015557E" w:rsidP="00107F2B">
      <w:pPr>
        <w:spacing w:after="120"/>
        <w:rPr>
          <w:rFonts w:cstheme="minorHAnsi"/>
          <w:b/>
          <w:color w:val="auto"/>
          <w:sz w:val="24"/>
          <w:szCs w:val="24"/>
        </w:rPr>
      </w:pPr>
      <w:r w:rsidRPr="00065651">
        <w:rPr>
          <w:rFonts w:cstheme="minorHAnsi"/>
          <w:b/>
          <w:color w:val="auto"/>
          <w:sz w:val="24"/>
          <w:szCs w:val="24"/>
        </w:rPr>
        <w:t>Software Developer</w:t>
      </w:r>
    </w:p>
    <w:p w14:paraId="16B9AC77" w14:textId="5145DD6B" w:rsidR="00396094" w:rsidRPr="00257FA6" w:rsidRDefault="00826BFD" w:rsidP="000B6882">
      <w:pPr>
        <w:pStyle w:val="ListParagraph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 w:rsidRPr="00257FA6">
        <w:rPr>
          <w:rFonts w:cstheme="minorHAnsi"/>
          <w:color w:val="auto"/>
          <w:sz w:val="24"/>
          <w:szCs w:val="24"/>
        </w:rPr>
        <w:t>Defined and appl</w:t>
      </w:r>
      <w:r w:rsidR="00E04E61" w:rsidRPr="00257FA6">
        <w:rPr>
          <w:rFonts w:cstheme="minorHAnsi"/>
          <w:color w:val="auto"/>
          <w:sz w:val="24"/>
          <w:szCs w:val="24"/>
        </w:rPr>
        <w:t>ied</w:t>
      </w:r>
      <w:r w:rsidRPr="00257FA6">
        <w:rPr>
          <w:rFonts w:cstheme="minorHAnsi"/>
          <w:color w:val="auto"/>
          <w:sz w:val="24"/>
          <w:szCs w:val="24"/>
        </w:rPr>
        <w:t xml:space="preserve"> Power Automate Flows t</w:t>
      </w:r>
      <w:r w:rsidR="004B0424" w:rsidRPr="00257FA6">
        <w:rPr>
          <w:rFonts w:cstheme="minorHAnsi"/>
          <w:color w:val="auto"/>
          <w:sz w:val="24"/>
          <w:szCs w:val="24"/>
        </w:rPr>
        <w:t>o</w:t>
      </w:r>
      <w:r w:rsidRPr="00257FA6">
        <w:rPr>
          <w:rFonts w:cstheme="minorHAnsi"/>
          <w:color w:val="auto"/>
          <w:sz w:val="24"/>
          <w:szCs w:val="24"/>
        </w:rPr>
        <w:t xml:space="preserve"> handle any changes </w:t>
      </w:r>
      <w:r w:rsidR="00A554D0" w:rsidRPr="00257FA6">
        <w:rPr>
          <w:rFonts w:cstheme="minorHAnsi"/>
          <w:color w:val="auto"/>
          <w:sz w:val="24"/>
          <w:szCs w:val="24"/>
        </w:rPr>
        <w:t>between</w:t>
      </w:r>
      <w:r w:rsidRPr="00257FA6">
        <w:rPr>
          <w:rFonts w:cstheme="minorHAnsi"/>
          <w:color w:val="auto"/>
          <w:sz w:val="24"/>
          <w:szCs w:val="24"/>
        </w:rPr>
        <w:t xml:space="preserve"> a pre-built data </w:t>
      </w:r>
      <w:r w:rsidR="00FB452F" w:rsidRPr="00257FA6">
        <w:rPr>
          <w:rFonts w:cstheme="minorHAnsi"/>
          <w:color w:val="auto"/>
          <w:sz w:val="24"/>
          <w:szCs w:val="24"/>
        </w:rPr>
        <w:t>by</w:t>
      </w:r>
      <w:r w:rsidRPr="00257FA6">
        <w:rPr>
          <w:rFonts w:cstheme="minorHAnsi"/>
          <w:color w:val="auto"/>
          <w:sz w:val="24"/>
          <w:szCs w:val="24"/>
        </w:rPr>
        <w:t xml:space="preserve"> send email notifications to all employees.</w:t>
      </w:r>
    </w:p>
    <w:p w14:paraId="4518D71A" w14:textId="7440CC43" w:rsidR="00AD782D" w:rsidRPr="00B64B65" w:rsidRDefault="001F3056" w:rsidP="008034DD">
      <w:pPr>
        <w:pBdr>
          <w:bottom w:val="single" w:sz="4" w:space="1" w:color="auto"/>
        </w:pBdr>
        <w:spacing w:before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Projects</w:t>
      </w:r>
    </w:p>
    <w:p w14:paraId="06B3BB30" w14:textId="36105EF6" w:rsidR="00816F23" w:rsidRPr="001D6C92" w:rsidRDefault="00B84745" w:rsidP="007078BF">
      <w:pPr>
        <w:spacing w:before="240" w:after="120"/>
        <w:rPr>
          <w:rFonts w:cstheme="minorHAnsi"/>
          <w:b/>
          <w:bCs/>
          <w:color w:val="auto"/>
          <w:sz w:val="24"/>
          <w:szCs w:val="24"/>
        </w:rPr>
      </w:pPr>
      <w:r w:rsidRPr="001D6C92">
        <w:rPr>
          <w:rFonts w:cstheme="minorHAnsi"/>
          <w:b/>
          <w:bCs/>
          <w:color w:val="auto"/>
          <w:sz w:val="24"/>
          <w:szCs w:val="24"/>
        </w:rPr>
        <w:t>Facility Maintenance Estimator</w:t>
      </w:r>
    </w:p>
    <w:p w14:paraId="6A347339" w14:textId="6D37C866" w:rsidR="007D6EB2" w:rsidRPr="00257FA6" w:rsidRDefault="00E2741E" w:rsidP="007D6EB2">
      <w:pPr>
        <w:spacing w:before="120" w:after="240"/>
        <w:ind w:firstLine="720"/>
        <w:rPr>
          <w:rFonts w:cstheme="minorHAnsi"/>
          <w:color w:val="212931"/>
          <w:sz w:val="24"/>
          <w:szCs w:val="24"/>
          <w:shd w:val="clear" w:color="auto" w:fill="FFFFFF"/>
        </w:rPr>
      </w:pP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>A</w:t>
      </w:r>
      <w:r w:rsidR="007D4361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</w:t>
      </w: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React </w:t>
      </w:r>
      <w:r w:rsidR="007D4361" w:rsidRPr="00257FA6">
        <w:rPr>
          <w:rFonts w:cstheme="minorHAnsi"/>
          <w:color w:val="212931"/>
          <w:sz w:val="24"/>
          <w:szCs w:val="24"/>
          <w:shd w:val="clear" w:color="auto" w:fill="FFFFFF"/>
        </w:rPr>
        <w:t>application</w:t>
      </w: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that</w:t>
      </w:r>
      <w:r w:rsidR="007D4361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a</w:t>
      </w:r>
      <w:r w:rsidR="00694097" w:rsidRPr="00257FA6">
        <w:rPr>
          <w:rFonts w:cstheme="minorHAnsi"/>
          <w:color w:val="212931"/>
          <w:sz w:val="24"/>
          <w:szCs w:val="24"/>
          <w:shd w:val="clear" w:color="auto" w:fill="FFFFFF"/>
        </w:rPr>
        <w:t>ddresses maintenance</w:t>
      </w:r>
      <w:r w:rsidR="00283CA8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concerns</w:t>
      </w:r>
      <w:r w:rsidR="00694097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within a particular facility. Uses </w:t>
      </w:r>
      <w:r w:rsidR="00ED5E51" w:rsidRPr="00257FA6">
        <w:rPr>
          <w:rFonts w:cstheme="minorHAnsi"/>
          <w:color w:val="212931"/>
          <w:sz w:val="24"/>
          <w:szCs w:val="24"/>
          <w:shd w:val="clear" w:color="auto" w:fill="FFFFFF"/>
        </w:rPr>
        <w:t>JSON</w:t>
      </w:r>
      <w:r w:rsidR="00C539E4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</w:t>
      </w:r>
      <w:r w:rsidR="00ED5E51" w:rsidRPr="00257FA6">
        <w:rPr>
          <w:rFonts w:cstheme="minorHAnsi"/>
          <w:color w:val="212931"/>
          <w:sz w:val="24"/>
          <w:szCs w:val="24"/>
          <w:shd w:val="clear" w:color="auto" w:fill="FFFFFF"/>
        </w:rPr>
        <w:t>S</w:t>
      </w:r>
      <w:r w:rsidR="00107BCA" w:rsidRPr="00257FA6">
        <w:rPr>
          <w:rFonts w:cstheme="minorHAnsi"/>
          <w:color w:val="212931"/>
          <w:sz w:val="24"/>
          <w:szCs w:val="24"/>
          <w:shd w:val="clear" w:color="auto" w:fill="FFFFFF"/>
        </w:rPr>
        <w:t>erver</w:t>
      </w:r>
      <w:r w:rsidR="00694097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to </w:t>
      </w:r>
      <w:r w:rsidR="00712256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create a task, get full information on a particular task, </w:t>
      </w:r>
      <w:r w:rsidR="0073030D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updating any task, and deleting any task when no longer </w:t>
      </w:r>
      <w:r w:rsidR="00BD1376" w:rsidRPr="00257FA6">
        <w:rPr>
          <w:rFonts w:cstheme="minorHAnsi"/>
          <w:color w:val="212931"/>
          <w:sz w:val="24"/>
          <w:szCs w:val="24"/>
          <w:shd w:val="clear" w:color="auto" w:fill="FFFFFF"/>
        </w:rPr>
        <w:t>necessary</w:t>
      </w:r>
      <w:r w:rsidR="004629DE" w:rsidRPr="00257FA6">
        <w:rPr>
          <w:rFonts w:cstheme="minorHAnsi"/>
          <w:color w:val="212931"/>
          <w:sz w:val="24"/>
          <w:szCs w:val="24"/>
          <w:shd w:val="clear" w:color="auto" w:fill="FFFFFF"/>
        </w:rPr>
        <w:t>.</w:t>
      </w:r>
      <w:r w:rsidR="00933D0B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</w:t>
      </w:r>
      <w:r w:rsidR="007501EA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An </w:t>
      </w:r>
      <w:r w:rsidR="00283CA8" w:rsidRPr="00257FA6">
        <w:rPr>
          <w:rFonts w:cstheme="minorHAnsi"/>
          <w:color w:val="212931"/>
          <w:sz w:val="24"/>
          <w:szCs w:val="24"/>
          <w:shd w:val="clear" w:color="auto" w:fill="FFFFFF"/>
        </w:rPr>
        <w:t>e</w:t>
      </w:r>
      <w:r w:rsidR="00933D0B" w:rsidRPr="00257FA6">
        <w:rPr>
          <w:rFonts w:cstheme="minorHAnsi"/>
          <w:color w:val="212931"/>
          <w:sz w:val="24"/>
          <w:szCs w:val="24"/>
          <w:shd w:val="clear" w:color="auto" w:fill="FFFFFF"/>
        </w:rPr>
        <w:t>stimate will be cal</w:t>
      </w:r>
      <w:r w:rsidR="00283CA8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culated when </w:t>
      </w:r>
      <w:r w:rsidR="001121F0" w:rsidRPr="00257FA6">
        <w:rPr>
          <w:rFonts w:cstheme="minorHAnsi"/>
          <w:color w:val="212931"/>
          <w:sz w:val="24"/>
          <w:szCs w:val="24"/>
          <w:shd w:val="clear" w:color="auto" w:fill="FFFFFF"/>
        </w:rPr>
        <w:t>all</w:t>
      </w:r>
      <w:r w:rsidR="007501EA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required information is submitted.</w:t>
      </w:r>
    </w:p>
    <w:p w14:paraId="27D13C2F" w14:textId="5CB71614" w:rsidR="005C1B2A" w:rsidRPr="001D6C92" w:rsidRDefault="00F635E9" w:rsidP="005C1B2A">
      <w:pPr>
        <w:spacing w:before="360" w:after="120"/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t>One Way Apparel</w:t>
      </w:r>
    </w:p>
    <w:p w14:paraId="32ED13FF" w14:textId="7BE3DB6F" w:rsidR="00423E71" w:rsidRPr="00257FA6" w:rsidRDefault="00C934D1" w:rsidP="004A3D58">
      <w:pPr>
        <w:spacing w:before="120" w:after="240"/>
        <w:ind w:firstLine="720"/>
        <w:rPr>
          <w:rFonts w:cstheme="minorHAnsi"/>
          <w:color w:val="212931"/>
          <w:sz w:val="24"/>
          <w:szCs w:val="24"/>
          <w:shd w:val="clear" w:color="auto" w:fill="FFFFFF"/>
        </w:rPr>
      </w:pP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>A React E-commerce application that sell clothing</w:t>
      </w:r>
      <w:r w:rsidR="0098432E">
        <w:rPr>
          <w:rFonts w:cstheme="minorHAnsi"/>
          <w:color w:val="212931"/>
          <w:sz w:val="24"/>
          <w:szCs w:val="24"/>
          <w:shd w:val="clear" w:color="auto" w:fill="FFFFFF"/>
        </w:rPr>
        <w:t>, bags</w:t>
      </w:r>
      <w:r w:rsidR="00AF02CB"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, </w:t>
      </w:r>
      <w:r w:rsidR="008E06B0" w:rsidRPr="00257FA6">
        <w:rPr>
          <w:rFonts w:cstheme="minorHAnsi"/>
          <w:color w:val="212931"/>
          <w:sz w:val="24"/>
          <w:szCs w:val="24"/>
          <w:shd w:val="clear" w:color="auto" w:fill="FFFFFF"/>
        </w:rPr>
        <w:t>jewelry</w:t>
      </w:r>
      <w:r w:rsidR="002D586A" w:rsidRPr="00257FA6">
        <w:rPr>
          <w:rFonts w:cstheme="minorHAnsi"/>
          <w:color w:val="212931"/>
          <w:sz w:val="24"/>
          <w:szCs w:val="24"/>
          <w:shd w:val="clear" w:color="auto" w:fill="FFFFFF"/>
        </w:rPr>
        <w:t>,</w:t>
      </w: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 and electronic goods over a network. Uses React </w:t>
      </w:r>
      <w:r w:rsidR="00257FA6">
        <w:rPr>
          <w:rFonts w:cstheme="minorHAnsi"/>
          <w:color w:val="212931"/>
          <w:sz w:val="24"/>
          <w:szCs w:val="24"/>
          <w:shd w:val="clear" w:color="auto" w:fill="FFFFFF"/>
        </w:rPr>
        <w:t>JS</w:t>
      </w: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 xml:space="preserve">, Redux, Node </w:t>
      </w:r>
      <w:r w:rsidR="00257FA6">
        <w:rPr>
          <w:rFonts w:cstheme="minorHAnsi"/>
          <w:color w:val="212931"/>
          <w:sz w:val="24"/>
          <w:szCs w:val="24"/>
          <w:shd w:val="clear" w:color="auto" w:fill="FFFFFF"/>
        </w:rPr>
        <w:t>JS</w:t>
      </w:r>
      <w:r w:rsidRPr="00257FA6">
        <w:rPr>
          <w:rFonts w:cstheme="minorHAnsi"/>
          <w:color w:val="212931"/>
          <w:sz w:val="24"/>
          <w:szCs w:val="24"/>
          <w:shd w:val="clear" w:color="auto" w:fill="FFFFFF"/>
        </w:rPr>
        <w:t>, JSON Server. Implemented Mobile First Design to adapt to mobile devices.</w:t>
      </w:r>
    </w:p>
    <w:sectPr w:rsidR="00423E71" w:rsidRPr="00257FA6" w:rsidSect="00FB29FD">
      <w:footerReference w:type="defaul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7616" w14:textId="77777777" w:rsidR="007F68D3" w:rsidRDefault="007F68D3" w:rsidP="0068194B">
      <w:r>
        <w:separator/>
      </w:r>
    </w:p>
    <w:p w14:paraId="073EEE68" w14:textId="77777777" w:rsidR="007F68D3" w:rsidRDefault="007F68D3"/>
    <w:p w14:paraId="144CB90A" w14:textId="77777777" w:rsidR="007F68D3" w:rsidRDefault="007F68D3"/>
  </w:endnote>
  <w:endnote w:type="continuationSeparator" w:id="0">
    <w:p w14:paraId="2AB41CC5" w14:textId="77777777" w:rsidR="007F68D3" w:rsidRDefault="007F68D3" w:rsidP="0068194B">
      <w:r>
        <w:continuationSeparator/>
      </w:r>
    </w:p>
    <w:p w14:paraId="5AC0870F" w14:textId="77777777" w:rsidR="007F68D3" w:rsidRDefault="007F68D3"/>
    <w:p w14:paraId="270A2DF5" w14:textId="77777777" w:rsidR="007F68D3" w:rsidRDefault="007F6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921E2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B0DA" w14:textId="77777777" w:rsidR="007F68D3" w:rsidRDefault="007F68D3" w:rsidP="0068194B">
      <w:r>
        <w:separator/>
      </w:r>
    </w:p>
    <w:p w14:paraId="23306860" w14:textId="77777777" w:rsidR="007F68D3" w:rsidRDefault="007F68D3"/>
    <w:p w14:paraId="1320E1CD" w14:textId="77777777" w:rsidR="007F68D3" w:rsidRDefault="007F68D3"/>
  </w:footnote>
  <w:footnote w:type="continuationSeparator" w:id="0">
    <w:p w14:paraId="16989A83" w14:textId="77777777" w:rsidR="007F68D3" w:rsidRDefault="007F68D3" w:rsidP="0068194B">
      <w:r>
        <w:continuationSeparator/>
      </w:r>
    </w:p>
    <w:p w14:paraId="776C4CC2" w14:textId="77777777" w:rsidR="007F68D3" w:rsidRDefault="007F68D3"/>
    <w:p w14:paraId="10C99F06" w14:textId="77777777" w:rsidR="007F68D3" w:rsidRDefault="007F68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360CA4"/>
    <w:multiLevelType w:val="hybridMultilevel"/>
    <w:tmpl w:val="22FEA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E4276"/>
    <w:multiLevelType w:val="hybridMultilevel"/>
    <w:tmpl w:val="5C86F7F2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FD17E6"/>
    <w:multiLevelType w:val="hybridMultilevel"/>
    <w:tmpl w:val="13D66E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FC32037"/>
    <w:multiLevelType w:val="hybridMultilevel"/>
    <w:tmpl w:val="0568D0AA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7" w15:restartNumberingAfterBreak="0">
    <w:nsid w:val="783E2C7C"/>
    <w:multiLevelType w:val="hybridMultilevel"/>
    <w:tmpl w:val="8E56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883344">
    <w:abstractNumId w:val="9"/>
  </w:num>
  <w:num w:numId="2" w16cid:durableId="308022152">
    <w:abstractNumId w:val="8"/>
  </w:num>
  <w:num w:numId="3" w16cid:durableId="2121219845">
    <w:abstractNumId w:val="7"/>
  </w:num>
  <w:num w:numId="4" w16cid:durableId="106244868">
    <w:abstractNumId w:val="6"/>
  </w:num>
  <w:num w:numId="5" w16cid:durableId="914437063">
    <w:abstractNumId w:val="12"/>
  </w:num>
  <w:num w:numId="6" w16cid:durableId="514537135">
    <w:abstractNumId w:val="3"/>
  </w:num>
  <w:num w:numId="7" w16cid:durableId="74280946">
    <w:abstractNumId w:val="13"/>
  </w:num>
  <w:num w:numId="8" w16cid:durableId="1672872802">
    <w:abstractNumId w:val="2"/>
  </w:num>
  <w:num w:numId="9" w16cid:durableId="994339560">
    <w:abstractNumId w:val="15"/>
  </w:num>
  <w:num w:numId="10" w16cid:durableId="1738089417">
    <w:abstractNumId w:val="5"/>
  </w:num>
  <w:num w:numId="11" w16cid:durableId="1158545442">
    <w:abstractNumId w:val="4"/>
  </w:num>
  <w:num w:numId="12" w16cid:durableId="1305356219">
    <w:abstractNumId w:val="1"/>
  </w:num>
  <w:num w:numId="13" w16cid:durableId="941886262">
    <w:abstractNumId w:val="0"/>
  </w:num>
  <w:num w:numId="14" w16cid:durableId="235477671">
    <w:abstractNumId w:val="14"/>
  </w:num>
  <w:num w:numId="15" w16cid:durableId="809589244">
    <w:abstractNumId w:val="17"/>
  </w:num>
  <w:num w:numId="16" w16cid:durableId="192504209">
    <w:abstractNumId w:val="11"/>
  </w:num>
  <w:num w:numId="17" w16cid:durableId="2048213875">
    <w:abstractNumId w:val="16"/>
  </w:num>
  <w:num w:numId="18" w16cid:durableId="3991348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04"/>
    <w:rsid w:val="000001EF"/>
    <w:rsid w:val="00007322"/>
    <w:rsid w:val="00007728"/>
    <w:rsid w:val="00022EB2"/>
    <w:rsid w:val="00024584"/>
    <w:rsid w:val="00024730"/>
    <w:rsid w:val="00043AB2"/>
    <w:rsid w:val="00055E95"/>
    <w:rsid w:val="000641F6"/>
    <w:rsid w:val="0006426C"/>
    <w:rsid w:val="00065651"/>
    <w:rsid w:val="0007021F"/>
    <w:rsid w:val="00072632"/>
    <w:rsid w:val="00090382"/>
    <w:rsid w:val="000A7A03"/>
    <w:rsid w:val="000B2BA5"/>
    <w:rsid w:val="000B6882"/>
    <w:rsid w:val="000E117B"/>
    <w:rsid w:val="000F2573"/>
    <w:rsid w:val="000F2F8C"/>
    <w:rsid w:val="0010006E"/>
    <w:rsid w:val="001045A8"/>
    <w:rsid w:val="00107BCA"/>
    <w:rsid w:val="00107F2B"/>
    <w:rsid w:val="001121F0"/>
    <w:rsid w:val="00114A91"/>
    <w:rsid w:val="001302CC"/>
    <w:rsid w:val="001427E1"/>
    <w:rsid w:val="001514CC"/>
    <w:rsid w:val="0015557E"/>
    <w:rsid w:val="00157255"/>
    <w:rsid w:val="00157EC7"/>
    <w:rsid w:val="00163668"/>
    <w:rsid w:val="00171566"/>
    <w:rsid w:val="00174676"/>
    <w:rsid w:val="001755A8"/>
    <w:rsid w:val="00184014"/>
    <w:rsid w:val="00192008"/>
    <w:rsid w:val="00194F56"/>
    <w:rsid w:val="001C0E68"/>
    <w:rsid w:val="001C4B6F"/>
    <w:rsid w:val="001D0BF1"/>
    <w:rsid w:val="001D3E09"/>
    <w:rsid w:val="001D5875"/>
    <w:rsid w:val="001D6C92"/>
    <w:rsid w:val="001E3120"/>
    <w:rsid w:val="001E7E0C"/>
    <w:rsid w:val="001F0BB0"/>
    <w:rsid w:val="001F3056"/>
    <w:rsid w:val="001F4E6D"/>
    <w:rsid w:val="001F6140"/>
    <w:rsid w:val="00203573"/>
    <w:rsid w:val="0020597D"/>
    <w:rsid w:val="00213B4C"/>
    <w:rsid w:val="00216A70"/>
    <w:rsid w:val="002253B0"/>
    <w:rsid w:val="00236D54"/>
    <w:rsid w:val="00241D8C"/>
    <w:rsid w:val="00241FDB"/>
    <w:rsid w:val="002467D5"/>
    <w:rsid w:val="0024720C"/>
    <w:rsid w:val="00251E52"/>
    <w:rsid w:val="00257FA6"/>
    <w:rsid w:val="002617AE"/>
    <w:rsid w:val="002638D0"/>
    <w:rsid w:val="002647D3"/>
    <w:rsid w:val="00275EAE"/>
    <w:rsid w:val="00283CA8"/>
    <w:rsid w:val="00286178"/>
    <w:rsid w:val="00294998"/>
    <w:rsid w:val="00297F18"/>
    <w:rsid w:val="002A1945"/>
    <w:rsid w:val="002A22DC"/>
    <w:rsid w:val="002B2958"/>
    <w:rsid w:val="002B3FC8"/>
    <w:rsid w:val="002D23C5"/>
    <w:rsid w:val="002D586A"/>
    <w:rsid w:val="002D6137"/>
    <w:rsid w:val="002E2625"/>
    <w:rsid w:val="002E6F5E"/>
    <w:rsid w:val="002E7E61"/>
    <w:rsid w:val="002F05E5"/>
    <w:rsid w:val="002F0B0C"/>
    <w:rsid w:val="002F19AF"/>
    <w:rsid w:val="002F254D"/>
    <w:rsid w:val="002F30E4"/>
    <w:rsid w:val="003002EC"/>
    <w:rsid w:val="00304223"/>
    <w:rsid w:val="00307140"/>
    <w:rsid w:val="00310BF1"/>
    <w:rsid w:val="00316117"/>
    <w:rsid w:val="00316DFF"/>
    <w:rsid w:val="0032097C"/>
    <w:rsid w:val="00325B57"/>
    <w:rsid w:val="00336056"/>
    <w:rsid w:val="003544E1"/>
    <w:rsid w:val="00356B79"/>
    <w:rsid w:val="00366398"/>
    <w:rsid w:val="003803FA"/>
    <w:rsid w:val="00383D1C"/>
    <w:rsid w:val="0038658E"/>
    <w:rsid w:val="003936A8"/>
    <w:rsid w:val="00396094"/>
    <w:rsid w:val="003961C5"/>
    <w:rsid w:val="00396B75"/>
    <w:rsid w:val="003A0632"/>
    <w:rsid w:val="003A30E5"/>
    <w:rsid w:val="003A6ADF"/>
    <w:rsid w:val="003B5928"/>
    <w:rsid w:val="003B7B77"/>
    <w:rsid w:val="003C3495"/>
    <w:rsid w:val="003D380F"/>
    <w:rsid w:val="003E0E26"/>
    <w:rsid w:val="003E160D"/>
    <w:rsid w:val="003E77AA"/>
    <w:rsid w:val="003F1D5F"/>
    <w:rsid w:val="003F5967"/>
    <w:rsid w:val="00405128"/>
    <w:rsid w:val="00406CFF"/>
    <w:rsid w:val="00416B25"/>
    <w:rsid w:val="00420592"/>
    <w:rsid w:val="00423E71"/>
    <w:rsid w:val="004319E0"/>
    <w:rsid w:val="00437E8C"/>
    <w:rsid w:val="00440225"/>
    <w:rsid w:val="00453C10"/>
    <w:rsid w:val="004629DE"/>
    <w:rsid w:val="004726BC"/>
    <w:rsid w:val="00474105"/>
    <w:rsid w:val="00480E6E"/>
    <w:rsid w:val="00486277"/>
    <w:rsid w:val="00494CF6"/>
    <w:rsid w:val="00495F8D"/>
    <w:rsid w:val="004A1FAE"/>
    <w:rsid w:val="004A32FF"/>
    <w:rsid w:val="004A3D58"/>
    <w:rsid w:val="004B0424"/>
    <w:rsid w:val="004B06EB"/>
    <w:rsid w:val="004B6AD0"/>
    <w:rsid w:val="004C2D5D"/>
    <w:rsid w:val="004C33E1"/>
    <w:rsid w:val="004E01EB"/>
    <w:rsid w:val="004E2794"/>
    <w:rsid w:val="00506362"/>
    <w:rsid w:val="00510392"/>
    <w:rsid w:val="00513E2A"/>
    <w:rsid w:val="00566059"/>
    <w:rsid w:val="00566A35"/>
    <w:rsid w:val="0056701E"/>
    <w:rsid w:val="005740D7"/>
    <w:rsid w:val="00581BF0"/>
    <w:rsid w:val="005A0F26"/>
    <w:rsid w:val="005A1B10"/>
    <w:rsid w:val="005A6850"/>
    <w:rsid w:val="005B1B1B"/>
    <w:rsid w:val="005C1B2A"/>
    <w:rsid w:val="005C5932"/>
    <w:rsid w:val="005D05D7"/>
    <w:rsid w:val="005D3CA7"/>
    <w:rsid w:val="005D4CC1"/>
    <w:rsid w:val="005E6058"/>
    <w:rsid w:val="005F1B06"/>
    <w:rsid w:val="005F4430"/>
    <w:rsid w:val="005F4B91"/>
    <w:rsid w:val="005F55D2"/>
    <w:rsid w:val="005F6C2E"/>
    <w:rsid w:val="00601904"/>
    <w:rsid w:val="006031C1"/>
    <w:rsid w:val="0062312F"/>
    <w:rsid w:val="00625F2C"/>
    <w:rsid w:val="00634601"/>
    <w:rsid w:val="006468D2"/>
    <w:rsid w:val="006618E9"/>
    <w:rsid w:val="006672FA"/>
    <w:rsid w:val="00680BDC"/>
    <w:rsid w:val="0068194B"/>
    <w:rsid w:val="00692703"/>
    <w:rsid w:val="00694097"/>
    <w:rsid w:val="006A1962"/>
    <w:rsid w:val="006B47D8"/>
    <w:rsid w:val="006B5D48"/>
    <w:rsid w:val="006B6E03"/>
    <w:rsid w:val="006B7D7B"/>
    <w:rsid w:val="006C0D93"/>
    <w:rsid w:val="006C1A5E"/>
    <w:rsid w:val="006C4115"/>
    <w:rsid w:val="006D65FA"/>
    <w:rsid w:val="006E1507"/>
    <w:rsid w:val="00701276"/>
    <w:rsid w:val="007078BF"/>
    <w:rsid w:val="00712256"/>
    <w:rsid w:val="00712D8B"/>
    <w:rsid w:val="007245BC"/>
    <w:rsid w:val="00724E64"/>
    <w:rsid w:val="007273B7"/>
    <w:rsid w:val="00727AE7"/>
    <w:rsid w:val="0073030D"/>
    <w:rsid w:val="00733E0A"/>
    <w:rsid w:val="007356DB"/>
    <w:rsid w:val="0074403D"/>
    <w:rsid w:val="00746D44"/>
    <w:rsid w:val="007501EA"/>
    <w:rsid w:val="007519DF"/>
    <w:rsid w:val="007523DD"/>
    <w:rsid w:val="007538DC"/>
    <w:rsid w:val="00757803"/>
    <w:rsid w:val="0079206B"/>
    <w:rsid w:val="00794E64"/>
    <w:rsid w:val="00796076"/>
    <w:rsid w:val="00797C8E"/>
    <w:rsid w:val="007C0566"/>
    <w:rsid w:val="007C20E1"/>
    <w:rsid w:val="007C2412"/>
    <w:rsid w:val="007C447C"/>
    <w:rsid w:val="007C4D1C"/>
    <w:rsid w:val="007C606B"/>
    <w:rsid w:val="007D4361"/>
    <w:rsid w:val="007D4A3D"/>
    <w:rsid w:val="007D6EB2"/>
    <w:rsid w:val="007E3370"/>
    <w:rsid w:val="007E66C6"/>
    <w:rsid w:val="007E6A61"/>
    <w:rsid w:val="007F68D3"/>
    <w:rsid w:val="007F7E22"/>
    <w:rsid w:val="00801140"/>
    <w:rsid w:val="00803404"/>
    <w:rsid w:val="008034DD"/>
    <w:rsid w:val="00816F23"/>
    <w:rsid w:val="008263D2"/>
    <w:rsid w:val="00826BFD"/>
    <w:rsid w:val="00834955"/>
    <w:rsid w:val="00855B59"/>
    <w:rsid w:val="00860461"/>
    <w:rsid w:val="008610E5"/>
    <w:rsid w:val="0086487C"/>
    <w:rsid w:val="00866DC3"/>
    <w:rsid w:val="00870B20"/>
    <w:rsid w:val="00871A4B"/>
    <w:rsid w:val="0087421A"/>
    <w:rsid w:val="008829F8"/>
    <w:rsid w:val="00885897"/>
    <w:rsid w:val="0089408C"/>
    <w:rsid w:val="008A6538"/>
    <w:rsid w:val="008C7056"/>
    <w:rsid w:val="008D3660"/>
    <w:rsid w:val="008D5563"/>
    <w:rsid w:val="008E06B0"/>
    <w:rsid w:val="008E108A"/>
    <w:rsid w:val="008E1377"/>
    <w:rsid w:val="008E1506"/>
    <w:rsid w:val="008F2152"/>
    <w:rsid w:val="008F3B14"/>
    <w:rsid w:val="00901899"/>
    <w:rsid w:val="0090344B"/>
    <w:rsid w:val="00904F6E"/>
    <w:rsid w:val="009052F6"/>
    <w:rsid w:val="00905715"/>
    <w:rsid w:val="0091321E"/>
    <w:rsid w:val="00913946"/>
    <w:rsid w:val="00920D5F"/>
    <w:rsid w:val="0092726B"/>
    <w:rsid w:val="00933D0B"/>
    <w:rsid w:val="009361BA"/>
    <w:rsid w:val="00940281"/>
    <w:rsid w:val="00944122"/>
    <w:rsid w:val="00944F78"/>
    <w:rsid w:val="009510E7"/>
    <w:rsid w:val="00952C89"/>
    <w:rsid w:val="009544AD"/>
    <w:rsid w:val="009571D8"/>
    <w:rsid w:val="00963A85"/>
    <w:rsid w:val="009650EA"/>
    <w:rsid w:val="009774B1"/>
    <w:rsid w:val="0097790C"/>
    <w:rsid w:val="0098432E"/>
    <w:rsid w:val="00984CD8"/>
    <w:rsid w:val="0098506E"/>
    <w:rsid w:val="00993142"/>
    <w:rsid w:val="009A44CE"/>
    <w:rsid w:val="009C0EC8"/>
    <w:rsid w:val="009C4DFC"/>
    <w:rsid w:val="009D2DC6"/>
    <w:rsid w:val="009D44F8"/>
    <w:rsid w:val="009D4EEF"/>
    <w:rsid w:val="009E3160"/>
    <w:rsid w:val="009E34FC"/>
    <w:rsid w:val="009F220C"/>
    <w:rsid w:val="009F3B05"/>
    <w:rsid w:val="009F4931"/>
    <w:rsid w:val="00A011A1"/>
    <w:rsid w:val="00A0779D"/>
    <w:rsid w:val="00A14534"/>
    <w:rsid w:val="00A16DAA"/>
    <w:rsid w:val="00A20434"/>
    <w:rsid w:val="00A24162"/>
    <w:rsid w:val="00A25023"/>
    <w:rsid w:val="00A26107"/>
    <w:rsid w:val="00A270EA"/>
    <w:rsid w:val="00A34BA2"/>
    <w:rsid w:val="00A36F27"/>
    <w:rsid w:val="00A375F6"/>
    <w:rsid w:val="00A42E32"/>
    <w:rsid w:val="00A46E63"/>
    <w:rsid w:val="00A51DC5"/>
    <w:rsid w:val="00A53DE1"/>
    <w:rsid w:val="00A554D0"/>
    <w:rsid w:val="00A60AFE"/>
    <w:rsid w:val="00A615E1"/>
    <w:rsid w:val="00A649DB"/>
    <w:rsid w:val="00A755E8"/>
    <w:rsid w:val="00A81B18"/>
    <w:rsid w:val="00A81B38"/>
    <w:rsid w:val="00A84937"/>
    <w:rsid w:val="00A93A5D"/>
    <w:rsid w:val="00A97A86"/>
    <w:rsid w:val="00AA4794"/>
    <w:rsid w:val="00AB32F8"/>
    <w:rsid w:val="00AB610B"/>
    <w:rsid w:val="00AC16D0"/>
    <w:rsid w:val="00AD360E"/>
    <w:rsid w:val="00AD40FB"/>
    <w:rsid w:val="00AD782D"/>
    <w:rsid w:val="00AE128C"/>
    <w:rsid w:val="00AE6C6A"/>
    <w:rsid w:val="00AE7650"/>
    <w:rsid w:val="00AF02CB"/>
    <w:rsid w:val="00AF3AFF"/>
    <w:rsid w:val="00B00368"/>
    <w:rsid w:val="00B10EBE"/>
    <w:rsid w:val="00B236F1"/>
    <w:rsid w:val="00B2406E"/>
    <w:rsid w:val="00B26DF7"/>
    <w:rsid w:val="00B50F99"/>
    <w:rsid w:val="00B51D1B"/>
    <w:rsid w:val="00B5360B"/>
    <w:rsid w:val="00B540F4"/>
    <w:rsid w:val="00B60F11"/>
    <w:rsid w:val="00B60FD0"/>
    <w:rsid w:val="00B622DF"/>
    <w:rsid w:val="00B6332A"/>
    <w:rsid w:val="00B64B65"/>
    <w:rsid w:val="00B81760"/>
    <w:rsid w:val="00B8274D"/>
    <w:rsid w:val="00B84745"/>
    <w:rsid w:val="00B8494C"/>
    <w:rsid w:val="00B8773C"/>
    <w:rsid w:val="00BA0D22"/>
    <w:rsid w:val="00BA1546"/>
    <w:rsid w:val="00BB420A"/>
    <w:rsid w:val="00BB4E51"/>
    <w:rsid w:val="00BD0751"/>
    <w:rsid w:val="00BD1376"/>
    <w:rsid w:val="00BD431F"/>
    <w:rsid w:val="00BD4A90"/>
    <w:rsid w:val="00BE2652"/>
    <w:rsid w:val="00BE3D3C"/>
    <w:rsid w:val="00BE423E"/>
    <w:rsid w:val="00BF61AC"/>
    <w:rsid w:val="00C10B1E"/>
    <w:rsid w:val="00C44CA0"/>
    <w:rsid w:val="00C4745F"/>
    <w:rsid w:val="00C47FA6"/>
    <w:rsid w:val="00C539E4"/>
    <w:rsid w:val="00C55468"/>
    <w:rsid w:val="00C57FC6"/>
    <w:rsid w:val="00C6267D"/>
    <w:rsid w:val="00C66A7D"/>
    <w:rsid w:val="00C738A2"/>
    <w:rsid w:val="00C779DA"/>
    <w:rsid w:val="00C814F7"/>
    <w:rsid w:val="00C934D1"/>
    <w:rsid w:val="00CA17D2"/>
    <w:rsid w:val="00CA29DD"/>
    <w:rsid w:val="00CA4B4D"/>
    <w:rsid w:val="00CB35C3"/>
    <w:rsid w:val="00CB780F"/>
    <w:rsid w:val="00CC11C6"/>
    <w:rsid w:val="00CC7A80"/>
    <w:rsid w:val="00CD323D"/>
    <w:rsid w:val="00CE3D18"/>
    <w:rsid w:val="00CE4030"/>
    <w:rsid w:val="00CE64B3"/>
    <w:rsid w:val="00CF1A49"/>
    <w:rsid w:val="00CF1E47"/>
    <w:rsid w:val="00CF4645"/>
    <w:rsid w:val="00D0630C"/>
    <w:rsid w:val="00D23669"/>
    <w:rsid w:val="00D243A9"/>
    <w:rsid w:val="00D305E5"/>
    <w:rsid w:val="00D3326F"/>
    <w:rsid w:val="00D37CD3"/>
    <w:rsid w:val="00D41D53"/>
    <w:rsid w:val="00D45936"/>
    <w:rsid w:val="00D649F1"/>
    <w:rsid w:val="00D65730"/>
    <w:rsid w:val="00D66A52"/>
    <w:rsid w:val="00D66EFA"/>
    <w:rsid w:val="00D72A2D"/>
    <w:rsid w:val="00D80E7A"/>
    <w:rsid w:val="00D87331"/>
    <w:rsid w:val="00D9521A"/>
    <w:rsid w:val="00D97A72"/>
    <w:rsid w:val="00DA3914"/>
    <w:rsid w:val="00DA59AA"/>
    <w:rsid w:val="00DB6915"/>
    <w:rsid w:val="00DB7E1E"/>
    <w:rsid w:val="00DC1B78"/>
    <w:rsid w:val="00DC2A2F"/>
    <w:rsid w:val="00DC3700"/>
    <w:rsid w:val="00DC3EF1"/>
    <w:rsid w:val="00DC600B"/>
    <w:rsid w:val="00DD008F"/>
    <w:rsid w:val="00DE0FAA"/>
    <w:rsid w:val="00DE136D"/>
    <w:rsid w:val="00DE2B6E"/>
    <w:rsid w:val="00DE6534"/>
    <w:rsid w:val="00DF1EFA"/>
    <w:rsid w:val="00DF4D6C"/>
    <w:rsid w:val="00E01923"/>
    <w:rsid w:val="00E04BDA"/>
    <w:rsid w:val="00E04E61"/>
    <w:rsid w:val="00E14498"/>
    <w:rsid w:val="00E21E5A"/>
    <w:rsid w:val="00E2397A"/>
    <w:rsid w:val="00E254DB"/>
    <w:rsid w:val="00E2741E"/>
    <w:rsid w:val="00E300FC"/>
    <w:rsid w:val="00E32A60"/>
    <w:rsid w:val="00E362DB"/>
    <w:rsid w:val="00E370AA"/>
    <w:rsid w:val="00E5632B"/>
    <w:rsid w:val="00E615CE"/>
    <w:rsid w:val="00E70240"/>
    <w:rsid w:val="00E7058A"/>
    <w:rsid w:val="00E71744"/>
    <w:rsid w:val="00E71E6B"/>
    <w:rsid w:val="00E81CC5"/>
    <w:rsid w:val="00E85A87"/>
    <w:rsid w:val="00E85B4A"/>
    <w:rsid w:val="00E9528E"/>
    <w:rsid w:val="00EA167B"/>
    <w:rsid w:val="00EA5099"/>
    <w:rsid w:val="00EB6ADE"/>
    <w:rsid w:val="00EC1351"/>
    <w:rsid w:val="00EC4CBF"/>
    <w:rsid w:val="00ED2936"/>
    <w:rsid w:val="00ED5E51"/>
    <w:rsid w:val="00EE2CA8"/>
    <w:rsid w:val="00EE4C48"/>
    <w:rsid w:val="00EF17E8"/>
    <w:rsid w:val="00EF51D9"/>
    <w:rsid w:val="00F06707"/>
    <w:rsid w:val="00F12E37"/>
    <w:rsid w:val="00F130DD"/>
    <w:rsid w:val="00F24884"/>
    <w:rsid w:val="00F24D1A"/>
    <w:rsid w:val="00F25A45"/>
    <w:rsid w:val="00F3537C"/>
    <w:rsid w:val="00F431EB"/>
    <w:rsid w:val="00F476C4"/>
    <w:rsid w:val="00F61DF9"/>
    <w:rsid w:val="00F634A5"/>
    <w:rsid w:val="00F635E9"/>
    <w:rsid w:val="00F70A23"/>
    <w:rsid w:val="00F81960"/>
    <w:rsid w:val="00F82424"/>
    <w:rsid w:val="00F8769D"/>
    <w:rsid w:val="00F9350C"/>
    <w:rsid w:val="00F94EB5"/>
    <w:rsid w:val="00F95F0E"/>
    <w:rsid w:val="00F9624D"/>
    <w:rsid w:val="00FA041B"/>
    <w:rsid w:val="00FA265C"/>
    <w:rsid w:val="00FB29FD"/>
    <w:rsid w:val="00FB31C1"/>
    <w:rsid w:val="00FB452F"/>
    <w:rsid w:val="00FB58F2"/>
    <w:rsid w:val="00FC0C0B"/>
    <w:rsid w:val="00FC6AEA"/>
    <w:rsid w:val="00FD3D13"/>
    <w:rsid w:val="00FE55A2"/>
    <w:rsid w:val="00FE62EC"/>
    <w:rsid w:val="00FF51D8"/>
    <w:rsid w:val="00FF51F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BF6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F06707"/>
    <w:pPr>
      <w:jc w:val="center"/>
    </w:pPr>
    <w:rPr>
      <w:b/>
      <w:color w:val="auto"/>
    </w:rPr>
  </w:style>
  <w:style w:type="character" w:customStyle="1" w:styleId="vanity-namedomain">
    <w:name w:val="vanity-name__domain"/>
    <w:basedOn w:val="DefaultParagraphFont"/>
    <w:rsid w:val="00F25A45"/>
  </w:style>
  <w:style w:type="character" w:customStyle="1" w:styleId="break-words">
    <w:name w:val="break-words"/>
    <w:basedOn w:val="DefaultParagraphFont"/>
    <w:rsid w:val="00F25A45"/>
  </w:style>
  <w:style w:type="character" w:styleId="UnresolvedMention">
    <w:name w:val="Unresolved Mention"/>
    <w:basedOn w:val="DefaultParagraphFont"/>
    <w:uiPriority w:val="99"/>
    <w:semiHidden/>
    <w:unhideWhenUsed/>
    <w:rsid w:val="003F596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66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ngarcia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txpng9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etegarcia0256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n\AppData\Local\Microsoft\Office\16.0\DTS\en-US%7b00B4686B-CF84-4AEF-8C1C-81330F051CB3%7d\%7bCD46194E-4B67-454B-8EFC-39C5842039A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31F581BD394BD1B52F95BF40C92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A11D-3D00-4B28-801A-8A3B7A3A6F6D}"/>
      </w:docPartPr>
      <w:docPartBody>
        <w:p w:rsidR="0073356F" w:rsidRDefault="00D22904" w:rsidP="00D22904">
          <w:pPr>
            <w:pStyle w:val="2131F581BD394BD1B52F95BF40C92195"/>
          </w:pPr>
          <w:r w:rsidRPr="00CF1A49">
            <w:t>Skills</w:t>
          </w:r>
        </w:p>
      </w:docPartBody>
    </w:docPart>
    <w:docPart>
      <w:docPartPr>
        <w:name w:val="FBF6323FAF8A440D89439C2D99F02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F3257-395D-4265-B586-E6F93F45F2BB}"/>
      </w:docPartPr>
      <w:docPartBody>
        <w:p w:rsidR="00E93829" w:rsidRDefault="00B1317A" w:rsidP="00B1317A">
          <w:pPr>
            <w:pStyle w:val="FBF6323FAF8A440D89439C2D99F02CED"/>
          </w:pPr>
          <w:r w:rsidRPr="00CF1A49">
            <w:t>·</w:t>
          </w:r>
        </w:p>
      </w:docPartBody>
    </w:docPart>
    <w:docPart>
      <w:docPartPr>
        <w:name w:val="5F2CC453AAF747ED903B0DADD3B5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F867-C02B-4F82-9A1D-EA029303E9EE}"/>
      </w:docPartPr>
      <w:docPartBody>
        <w:p w:rsidR="00E93829" w:rsidRDefault="00B1317A" w:rsidP="00B1317A">
          <w:pPr>
            <w:pStyle w:val="5F2CC453AAF747ED903B0DADD3B526B2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4"/>
    <w:rsid w:val="0073356F"/>
    <w:rsid w:val="00737E04"/>
    <w:rsid w:val="00911046"/>
    <w:rsid w:val="00B1317A"/>
    <w:rsid w:val="00C967CB"/>
    <w:rsid w:val="00D22904"/>
    <w:rsid w:val="00E9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6323FAF8A440D89439C2D99F02CED">
    <w:name w:val="FBF6323FAF8A440D89439C2D99F02CED"/>
    <w:rsid w:val="00B1317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F2CC453AAF747ED903B0DADD3B526B2">
    <w:name w:val="5F2CC453AAF747ED903B0DADD3B526B2"/>
    <w:rsid w:val="00B1317A"/>
  </w:style>
  <w:style w:type="character" w:styleId="SubtleReference">
    <w:name w:val="Subtle Reference"/>
    <w:basedOn w:val="DefaultParagraphFont"/>
    <w:uiPriority w:val="10"/>
    <w:qFormat/>
    <w:rsid w:val="00D22904"/>
    <w:rPr>
      <w:b/>
      <w:caps w:val="0"/>
      <w:smallCaps/>
      <w:color w:val="595959" w:themeColor="text1" w:themeTint="A6"/>
    </w:rPr>
  </w:style>
  <w:style w:type="paragraph" w:customStyle="1" w:styleId="2131F581BD394BD1B52F95BF40C92195">
    <w:name w:val="2131F581BD394BD1B52F95BF40C92195"/>
    <w:rsid w:val="00D229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FF08-D2F2-4E2C-9DB9-1A3C015A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{CD46194E-4B67-454B-8EFC-39C5842039AA}tf16402488_win32.dotx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2022-03-15T12:34:00Z</dcterms:created>
  <dcterms:modified xsi:type="dcterms:W3CDTF">2022-06-20T21:56:00Z</dcterms:modified>
  <cp:category/>
</cp:coreProperties>
</file>